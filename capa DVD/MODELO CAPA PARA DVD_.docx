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C9" w:rsidRDefault="0043087B" w:rsidP="00AF18C9">
      <w:pPr>
        <w:tabs>
          <w:tab w:val="left" w:pos="8160"/>
        </w:tabs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63DB1" wp14:editId="30197656">
                <wp:simplePos x="0" y="0"/>
                <wp:positionH relativeFrom="column">
                  <wp:posOffset>4286992</wp:posOffset>
                </wp:positionH>
                <wp:positionV relativeFrom="paragraph">
                  <wp:posOffset>-74221</wp:posOffset>
                </wp:positionV>
                <wp:extent cx="342900" cy="5998771"/>
                <wp:effectExtent l="0" t="0" r="0" b="25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99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A8" w:rsidRP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TÍTULO E SUBTÍTULO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2263DB1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337.55pt;margin-top:-5.85pt;width:27pt;height:472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" fillcolor="white [3201]" stroked="f" strokeweight=".5pt">
                <v:textbox style="layout-flow:vertical">
                  <w:txbxContent>
                    <w:p w:rsidR="00B00CA8" w:rsidRP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lang w:val="pt-BR"/>
                        </w:rPr>
                        <w:t>TÍTULO E SUBTÍTULO</w:t>
                      </w:r>
                    </w:p>
                  </w:txbxContent>
                </v:textbox>
              </v:shape>
            </w:pict>
          </mc:Fallback>
        </mc:AlternateContent>
      </w:r>
      <w:r w:rsidR="006F2997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4227616</wp:posOffset>
                </wp:positionH>
                <wp:positionV relativeFrom="paragraph">
                  <wp:posOffset>-513608</wp:posOffset>
                </wp:positionV>
                <wp:extent cx="492949" cy="546265"/>
                <wp:effectExtent l="0" t="0" r="2540" b="63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49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997" w:rsidRDefault="006F2997">
                            <w:r w:rsidRPr="006430EC">
                              <w:rPr>
                                <w:noProof/>
                                <w:lang w:val="pt-BR" w:eastAsia="pt-BR" w:bidi="ar-SA"/>
                              </w:rPr>
                              <w:drawing>
                                <wp:inline distT="0" distB="0" distL="0" distR="0" wp14:anchorId="494F47B1" wp14:editId="017E1F9B">
                                  <wp:extent cx="300584" cy="304800"/>
                                  <wp:effectExtent l="0" t="0" r="4445" b="0"/>
                                  <wp:docPr id="25" name="Imagem 25" descr="C:\Users\costa\Desktop\logo-novo-Z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osta\Desktop\logo-novo-Z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584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23" o:spid="_x0000_s1027" type="#_x0000_t202" style="position:absolute;margin-left:332.9pt;margin-top:-40.45pt;width:38.8pt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" fillcolor="white [3201]" stroked="f" strokeweight=".5pt">
                <v:textbox>
                  <w:txbxContent>
                    <w:p w:rsidR="006F2997" w:rsidRDefault="006F2997">
                      <w:r w:rsidRPr="006430EC">
                        <w:rPr>
                          <w:noProof/>
                        </w:rPr>
                        <w:drawing>
                          <wp:inline distT="0" distB="0" distL="0" distR="0" wp14:anchorId="494F47B1" wp14:editId="017E1F9B">
                            <wp:extent cx="300584" cy="304800"/>
                            <wp:effectExtent l="0" t="0" r="4445" b="0"/>
                            <wp:docPr id="25" name="Imagem 25" descr="C:\Users\costa\Desktop\logo-novo-Z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osta\Desktop\logo-novo-Z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584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5C08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82477" wp14:editId="476BAE64">
                <wp:simplePos x="0" y="0"/>
                <wp:positionH relativeFrom="column">
                  <wp:posOffset>-371475</wp:posOffset>
                </wp:positionH>
                <wp:positionV relativeFrom="paragraph">
                  <wp:posOffset>-581025</wp:posOffset>
                </wp:positionV>
                <wp:extent cx="4533900" cy="6410325"/>
                <wp:effectExtent l="19050" t="19050" r="19050" b="2857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64103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18C9" w:rsidRDefault="00AF18C9" w:rsidP="00AF18C9">
                            <w:pPr>
                              <w:pStyle w:val="Ttulo"/>
                              <w:widowControl w:val="0"/>
                              <w:spacing w:line="300" w:lineRule="auto"/>
                            </w:pPr>
                          </w:p>
                          <w:p w:rsidR="00605D88" w:rsidRPr="00B00CA8" w:rsidRDefault="00605D88" w:rsidP="00605D8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TÍTULO: </w:t>
                            </w: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ubtítulo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</w:pPr>
                            <w:r w:rsidRPr="003902FD"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  <w:t>RESUMO</w:t>
                            </w:r>
                          </w:p>
                          <w:p w:rsidR="00BF35F9" w:rsidRPr="003902FD" w:rsidRDefault="00BF35F9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  <w:t xml:space="preserve"> 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B00CA8" w:rsidRPr="003902FD" w:rsidRDefault="00B00CA8" w:rsidP="00B00CA8">
                            <w:pPr>
                              <w:widowControl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902F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  <w:t>PALAVRAS-CHAVE: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 </w:t>
                            </w:r>
                          </w:p>
                          <w:p w:rsidR="00B00CA8" w:rsidRPr="00B00CA8" w:rsidRDefault="00B00CA8" w:rsidP="00B00CA8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B00CA8">
                              <w:rPr>
                                <w:lang w:val="pt-BR"/>
                              </w:rPr>
                              <w:t> </w:t>
                            </w:r>
                          </w:p>
                          <w:p w:rsidR="00AF18C9" w:rsidRPr="00B00CA8" w:rsidRDefault="00AF18C9" w:rsidP="00AF18C9">
                            <w:pPr>
                              <w:widowControl w:val="0"/>
                              <w:rPr>
                                <w:lang w:val="pt-BR"/>
                              </w:rPr>
                            </w:pPr>
                            <w:r w:rsidRPr="00B00CA8">
                              <w:rPr>
                                <w:lang w:val="pt-BR"/>
                              </w:rPr>
                              <w:t> </w:t>
                            </w:r>
                          </w:p>
                          <w:p w:rsidR="00AF18C9" w:rsidRPr="00B00CA8" w:rsidRDefault="00AF18C9" w:rsidP="00AF18C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408247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-29.25pt;margin-top:-45.75pt;width:357pt;height:50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" filled="f" strokeweight="2.25pt">
                <v:textbox>
                  <w:txbxContent>
                    <w:p w:rsidR="00AF18C9" w:rsidRDefault="00AF18C9" w:rsidP="00AF18C9">
                      <w:pPr>
                        <w:pStyle w:val="Ttulo"/>
                        <w:widowControl w:val="0"/>
                        <w:spacing w:line="300" w:lineRule="auto"/>
                      </w:pPr>
                    </w:p>
                    <w:p w:rsidR="00605D88" w:rsidRPr="00B00CA8" w:rsidRDefault="00605D88" w:rsidP="00605D8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 xml:space="preserve">TÍTULO: </w:t>
                      </w:r>
                      <w:r w:rsidRPr="00B00CA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ubtítulo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bookmarkStart w:id="1" w:name="_GoBack"/>
                      <w:bookmarkEnd w:id="1"/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lang w:val="pt-BR"/>
                        </w:rPr>
                      </w:pPr>
                      <w:r w:rsidRPr="003902FD">
                        <w:rPr>
                          <w:rFonts w:ascii="Arial" w:hAnsi="Arial" w:cs="Arial"/>
                          <w:bCs/>
                          <w:lang w:val="pt-BR"/>
                        </w:rPr>
                        <w:t>RESUMO</w:t>
                      </w:r>
                    </w:p>
                    <w:p w:rsidR="00BF35F9" w:rsidRPr="003902FD" w:rsidRDefault="00BF35F9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pt-BR"/>
                        </w:rPr>
                        <w:t xml:space="preserve"> 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Pr="00B00CA8" w:rsidRDefault="00B00CA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pt-BR"/>
                        </w:rPr>
                      </w:pPr>
                    </w:p>
                    <w:p w:rsidR="00B00CA8" w:rsidRPr="003902FD" w:rsidRDefault="00B00CA8" w:rsidP="00B00CA8">
                      <w:pPr>
                        <w:widowControl w:val="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3902F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  <w:t>PALAVRAS-CHAVE: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BR"/>
                        </w:rPr>
                        <w:t> </w:t>
                      </w:r>
                    </w:p>
                    <w:p w:rsidR="00B00CA8" w:rsidRPr="00B00CA8" w:rsidRDefault="00B00CA8" w:rsidP="00B00CA8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  <w:lang w:val="pt-BR"/>
                        </w:rPr>
                      </w:pPr>
                      <w:r w:rsidRPr="00B00CA8">
                        <w:rPr>
                          <w:lang w:val="pt-BR"/>
                        </w:rPr>
                        <w:t> </w:t>
                      </w:r>
                    </w:p>
                    <w:p w:rsidR="00AF18C9" w:rsidRPr="00B00CA8" w:rsidRDefault="00AF18C9" w:rsidP="00AF18C9">
                      <w:pPr>
                        <w:widowControl w:val="0"/>
                        <w:rPr>
                          <w:lang w:val="pt-BR"/>
                        </w:rPr>
                      </w:pPr>
                      <w:r w:rsidRPr="00B00CA8">
                        <w:rPr>
                          <w:lang w:val="pt-BR"/>
                        </w:rPr>
                        <w:t> </w:t>
                      </w:r>
                    </w:p>
                    <w:p w:rsidR="00AF18C9" w:rsidRPr="00B00CA8" w:rsidRDefault="00AF18C9" w:rsidP="00AF18C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C08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50B8D" wp14:editId="46B8F03F">
                <wp:simplePos x="0" y="0"/>
                <wp:positionH relativeFrom="column">
                  <wp:posOffset>4772025</wp:posOffset>
                </wp:positionH>
                <wp:positionV relativeFrom="paragraph">
                  <wp:posOffset>-571500</wp:posOffset>
                </wp:positionV>
                <wp:extent cx="4581525" cy="6410325"/>
                <wp:effectExtent l="19050" t="19050" r="28575" b="28575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64103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18C9" w:rsidRDefault="00AF18C9" w:rsidP="00AF18C9">
                            <w:pPr>
                              <w:pStyle w:val="Ttulo"/>
                              <w:widowControl w:val="0"/>
                              <w:spacing w:line="300" w:lineRule="auto"/>
                            </w:pPr>
                          </w:p>
                          <w:p w:rsidR="00AF18C9" w:rsidRDefault="006430EC" w:rsidP="00AF18C9">
                            <w:pPr>
                              <w:pStyle w:val="Ttulo"/>
                              <w:widowControl w:val="0"/>
                              <w:spacing w:line="300" w:lineRule="auto"/>
                            </w:pPr>
                            <w:r w:rsidRPr="006430E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7850" cy="1428750"/>
                                  <wp:effectExtent l="0" t="0" r="0" b="0"/>
                                  <wp:docPr id="26" name="Imagem 26" descr="C:\Users\costa\Desktop\logo-novo-Z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osta\Desktop\logo-novo-Z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30EC" w:rsidRPr="006430EC" w:rsidRDefault="006430EC" w:rsidP="006430EC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Cs/>
                                <w:spacing w:val="-20"/>
                              </w:rPr>
                            </w:pPr>
                            <w:r w:rsidRPr="006430EC">
                              <w:rPr>
                                <w:bCs/>
                                <w:spacing w:val="-20"/>
                              </w:rPr>
                              <w:t xml:space="preserve">CENTRO ESTADUAL DE EDUCAÇÃO TECNOLÓGICA PAULA SOUZA </w:t>
                            </w:r>
                          </w:p>
                          <w:p w:rsidR="006430EC" w:rsidRPr="00605D88" w:rsidRDefault="006430EC" w:rsidP="006430E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</w:pPr>
                            <w:r w:rsidRPr="00605D88"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  <w:t xml:space="preserve">TÉCNICO EM </w:t>
                            </w:r>
                            <w:r w:rsidR="00A46E04">
                              <w:rPr>
                                <w:rFonts w:ascii="Arial" w:hAnsi="Arial" w:cs="Arial"/>
                                <w:bCs/>
                                <w:lang w:val="pt-BR"/>
                              </w:rPr>
                              <w:t>DESENVOLVIMENTO DE SISTEMAS</w:t>
                            </w:r>
                          </w:p>
                          <w:p w:rsidR="00AF18C9" w:rsidRPr="005A1DA1" w:rsidRDefault="00AF18C9" w:rsidP="00AF18C9">
                            <w:pPr>
                              <w:widowControl w:val="0"/>
                              <w:rPr>
                                <w:lang w:val="pt-BR"/>
                              </w:rPr>
                            </w:pPr>
                            <w:r w:rsidRPr="005A1DA1">
                              <w:rPr>
                                <w:lang w:val="pt-BR"/>
                              </w:rPr>
                              <w:t> </w:t>
                            </w:r>
                          </w:p>
                          <w:p w:rsidR="00B00CA8" w:rsidRPr="005A1DA1" w:rsidRDefault="00B00CA8" w:rsidP="00AF18C9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00CA8" w:rsidRDefault="00B00CA8" w:rsidP="00B00CA8">
                            <w:pPr>
                              <w:pStyle w:val="Ttulo"/>
                              <w:widowControl w:val="0"/>
                              <w:tabs>
                                <w:tab w:val="left" w:pos="20"/>
                                <w:tab w:val="center" w:pos="4535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NOME COMPLETO</w:t>
                            </w:r>
                          </w:p>
                          <w:p w:rsidR="00B00CA8" w:rsidRDefault="00B00CA8" w:rsidP="006430EC">
                            <w:pPr>
                              <w:pStyle w:val="Ttulo"/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 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  <w:p w:rsidR="006430EC" w:rsidRDefault="006430EC" w:rsidP="006430EC">
                            <w:pPr>
                              <w:pStyle w:val="Ttulo"/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430EC" w:rsidRDefault="006430EC" w:rsidP="006430EC">
                            <w:pPr>
                              <w:pStyle w:val="Ttulo"/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00CA8" w:rsidRPr="00B00CA8" w:rsidRDefault="00605D88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TÍTULO: </w:t>
                            </w:r>
                            <w:r w:rsidR="00B00CA8" w:rsidRPr="00B00CA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ubtítulo</w:t>
                            </w:r>
                          </w:p>
                          <w:p w:rsidR="00B00CA8" w:rsidRPr="006430EC" w:rsidRDefault="00B00CA8" w:rsidP="006430EC">
                            <w:pPr>
                              <w:spacing w:after="200" w:line="273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</w:pPr>
                          </w:p>
                          <w:p w:rsidR="00B00CA8" w:rsidRP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 </w:t>
                            </w:r>
                          </w:p>
                          <w:p w:rsid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430EC" w:rsidRDefault="006430EC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430EC" w:rsidRDefault="006430EC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430EC" w:rsidRPr="00B00CA8" w:rsidRDefault="006430EC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B00CA8" w:rsidRPr="00B00CA8" w:rsidRDefault="00B00CA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00CA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 </w:t>
                            </w:r>
                          </w:p>
                          <w:p w:rsidR="00B00CA8" w:rsidRPr="003902FD" w:rsidRDefault="00594CB9" w:rsidP="00B00CA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pt-BR"/>
                              </w:rPr>
                              <w:t>SÃO PAULO</w:t>
                            </w:r>
                          </w:p>
                          <w:p w:rsidR="00B00CA8" w:rsidRPr="003902FD" w:rsidRDefault="00B31B75" w:rsidP="00B00CA8">
                            <w:pPr>
                              <w:spacing w:after="200" w:line="273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:rsidR="00B00CA8" w:rsidRDefault="00B00CA8" w:rsidP="00B00CA8">
                            <w:pPr>
                              <w:widowControl w:val="0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t> </w:t>
                            </w:r>
                          </w:p>
                          <w:p w:rsidR="00B00CA8" w:rsidRDefault="00B00CA8" w:rsidP="00AF18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50B8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375.75pt;margin-top:-45pt;width:360.75pt;height:5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" filled="f" strokeweight="2.25pt">
                <v:textbox>
                  <w:txbxContent>
                    <w:p w:rsidR="00AF18C9" w:rsidRDefault="00AF18C9" w:rsidP="00AF18C9">
                      <w:pPr>
                        <w:pStyle w:val="Ttulo"/>
                        <w:widowControl w:val="0"/>
                        <w:spacing w:line="300" w:lineRule="auto"/>
                      </w:pPr>
                    </w:p>
                    <w:p w:rsidR="00AF18C9" w:rsidRDefault="006430EC" w:rsidP="00AF18C9">
                      <w:pPr>
                        <w:pStyle w:val="Ttulo"/>
                        <w:widowControl w:val="0"/>
                        <w:spacing w:line="300" w:lineRule="auto"/>
                      </w:pPr>
                      <w:r w:rsidRPr="006430EC">
                        <w:rPr>
                          <w:noProof/>
                        </w:rPr>
                        <w:drawing>
                          <wp:inline distT="0" distB="0" distL="0" distR="0">
                            <wp:extent cx="1847850" cy="1428750"/>
                            <wp:effectExtent l="0" t="0" r="0" b="0"/>
                            <wp:docPr id="26" name="Imagem 26" descr="C:\Users\costa\Desktop\logo-novo-Z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osta\Desktop\logo-novo-Z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30EC" w:rsidRPr="006430EC" w:rsidRDefault="006430EC" w:rsidP="006430EC">
                      <w:pPr>
                        <w:pStyle w:val="Default"/>
                        <w:spacing w:line="360" w:lineRule="auto"/>
                        <w:jc w:val="center"/>
                        <w:rPr>
                          <w:bCs/>
                          <w:spacing w:val="-20"/>
                        </w:rPr>
                      </w:pPr>
                      <w:r w:rsidRPr="006430EC">
                        <w:rPr>
                          <w:bCs/>
                          <w:spacing w:val="-20"/>
                        </w:rPr>
                        <w:t xml:space="preserve">CENTRO ESTADUAL DE EDUCAÇÃO TECNOLÓGICA PAULA SOUZA </w:t>
                      </w:r>
                    </w:p>
                    <w:p w:rsidR="006430EC" w:rsidRPr="00605D88" w:rsidRDefault="006430EC" w:rsidP="006430E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lang w:val="pt-BR"/>
                        </w:rPr>
                      </w:pPr>
                      <w:r w:rsidRPr="00605D88">
                        <w:rPr>
                          <w:rFonts w:ascii="Arial" w:hAnsi="Arial" w:cs="Arial"/>
                          <w:bCs/>
                          <w:lang w:val="pt-BR"/>
                        </w:rPr>
                        <w:t xml:space="preserve">TÉCNICO EM </w:t>
                      </w:r>
                      <w:r w:rsidR="00A46E04">
                        <w:rPr>
                          <w:rFonts w:ascii="Arial" w:hAnsi="Arial" w:cs="Arial"/>
                          <w:bCs/>
                          <w:lang w:val="pt-BR"/>
                        </w:rPr>
                        <w:t>DESENVOLVIMENTO DE SISTEMAS</w:t>
                      </w:r>
                    </w:p>
                    <w:p w:rsidR="00AF18C9" w:rsidRPr="005A1DA1" w:rsidRDefault="00AF18C9" w:rsidP="00AF18C9">
                      <w:pPr>
                        <w:widowControl w:val="0"/>
                        <w:rPr>
                          <w:lang w:val="pt-BR"/>
                        </w:rPr>
                      </w:pPr>
                      <w:r w:rsidRPr="005A1DA1">
                        <w:rPr>
                          <w:lang w:val="pt-BR"/>
                        </w:rPr>
                        <w:t> </w:t>
                      </w:r>
                    </w:p>
                    <w:p w:rsidR="00B00CA8" w:rsidRPr="005A1DA1" w:rsidRDefault="00B00CA8" w:rsidP="00AF18C9">
                      <w:pPr>
                        <w:rPr>
                          <w:lang w:val="pt-BR"/>
                        </w:rPr>
                      </w:pPr>
                    </w:p>
                    <w:p w:rsidR="00B00CA8" w:rsidRDefault="00B00CA8" w:rsidP="00B00CA8">
                      <w:pPr>
                        <w:pStyle w:val="Ttulo"/>
                        <w:widowControl w:val="0"/>
                        <w:tabs>
                          <w:tab w:val="left" w:pos="20"/>
                          <w:tab w:val="center" w:pos="4535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NOME COMPLETO</w:t>
                      </w:r>
                    </w:p>
                    <w:p w:rsidR="00B00CA8" w:rsidRDefault="00B00CA8" w:rsidP="006430EC">
                      <w:pPr>
                        <w:pStyle w:val="Ttulo"/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 </w:t>
                      </w:r>
                      <w:r>
                        <w:rPr>
                          <w:sz w:val="32"/>
                          <w:szCs w:val="32"/>
                        </w:rPr>
                        <w:t> </w:t>
                      </w:r>
                    </w:p>
                    <w:p w:rsidR="006430EC" w:rsidRDefault="006430EC" w:rsidP="006430EC">
                      <w:pPr>
                        <w:pStyle w:val="Ttulo"/>
                        <w:widowControl w:val="0"/>
                        <w:rPr>
                          <w:sz w:val="32"/>
                          <w:szCs w:val="32"/>
                        </w:rPr>
                      </w:pPr>
                    </w:p>
                    <w:p w:rsidR="006430EC" w:rsidRDefault="006430EC" w:rsidP="006430EC">
                      <w:pPr>
                        <w:pStyle w:val="Ttulo"/>
                        <w:widowControl w:val="0"/>
                        <w:rPr>
                          <w:sz w:val="32"/>
                          <w:szCs w:val="32"/>
                        </w:rPr>
                      </w:pPr>
                    </w:p>
                    <w:p w:rsidR="00B00CA8" w:rsidRPr="00B00CA8" w:rsidRDefault="00605D88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 xml:space="preserve">TÍTULO: </w:t>
                      </w:r>
                      <w:r w:rsidR="00B00CA8" w:rsidRPr="00B00CA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ubtítulo</w:t>
                      </w:r>
                    </w:p>
                    <w:p w:rsidR="00B00CA8" w:rsidRPr="006430EC" w:rsidRDefault="00B00CA8" w:rsidP="006430EC">
                      <w:pPr>
                        <w:spacing w:after="200" w:line="273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</w:pPr>
                    </w:p>
                    <w:p w:rsidR="00B00CA8" w:rsidRP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 </w:t>
                      </w:r>
                    </w:p>
                    <w:p w:rsid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6430EC" w:rsidRDefault="006430EC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6430EC" w:rsidRDefault="006430EC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6430EC" w:rsidRPr="00B00CA8" w:rsidRDefault="006430EC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  <w:p w:rsidR="00B00CA8" w:rsidRPr="00B00CA8" w:rsidRDefault="00B00CA8" w:rsidP="00B00CA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 w:rsidRPr="00B00CA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pt-BR"/>
                        </w:rPr>
                        <w:t> </w:t>
                      </w:r>
                    </w:p>
                    <w:p w:rsidR="00B00CA8" w:rsidRPr="003902FD" w:rsidRDefault="00594CB9" w:rsidP="00B00CA8">
                      <w:pPr>
                        <w:widowControl w:val="0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pt-BR"/>
                        </w:rPr>
                        <w:t>SÃO PAULO</w:t>
                      </w:r>
                    </w:p>
                    <w:p w:rsidR="00B00CA8" w:rsidRPr="003902FD" w:rsidRDefault="00B31B75" w:rsidP="00B00CA8">
                      <w:pPr>
                        <w:spacing w:after="200" w:line="273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2019</w:t>
                      </w:r>
                    </w:p>
                    <w:p w:rsidR="00B00CA8" w:rsidRDefault="00B00CA8" w:rsidP="00B00CA8">
                      <w:pPr>
                        <w:widowControl w:val="0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t> </w:t>
                      </w:r>
                    </w:p>
                    <w:p w:rsidR="00B00CA8" w:rsidRDefault="00B00CA8" w:rsidP="00AF18C9"/>
                  </w:txbxContent>
                </v:textbox>
              </v:shape>
            </w:pict>
          </mc:Fallback>
        </mc:AlternateContent>
      </w:r>
    </w:p>
    <w:p w:rsidR="00AF18C9" w:rsidRDefault="00AF18C9" w:rsidP="00AF18C9">
      <w:pPr>
        <w:rPr>
          <w:lang w:val="pt-BR"/>
        </w:rPr>
      </w:pPr>
    </w:p>
    <w:p w:rsidR="00AF18C9" w:rsidRPr="00AF18C9" w:rsidRDefault="00B00CA8" w:rsidP="00AF18C9">
      <w:pPr>
        <w:tabs>
          <w:tab w:val="left" w:pos="9945"/>
        </w:tabs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4219574</wp:posOffset>
                </wp:positionH>
                <wp:positionV relativeFrom="paragraph">
                  <wp:posOffset>5012055</wp:posOffset>
                </wp:positionV>
                <wp:extent cx="504825" cy="390525"/>
                <wp:effectExtent l="0" t="0" r="9525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A8" w:rsidRPr="00605D88" w:rsidRDefault="00605D88" w:rsidP="00B00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605D8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2</w:t>
                            </w:r>
                            <w:r w:rsidR="00B31B7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7" o:spid="_x0000_s1030" type="#_x0000_t202" style="position:absolute;margin-left:332.25pt;margin-top:394.65pt;width:39.75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" fillcolor="white [3201]" stroked="f" strokeweight=".5pt">
                <v:textbox>
                  <w:txbxContent>
                    <w:p w:rsidR="00B00CA8" w:rsidRPr="00605D88" w:rsidRDefault="00605D88" w:rsidP="00B00CA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</w:pPr>
                      <w:r w:rsidRPr="00605D8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2</w:t>
                      </w:r>
                      <w:r w:rsidR="00B31B7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019</w:t>
                      </w:r>
                    </w:p>
                  </w:txbxContent>
                </v:textbox>
              </v:shape>
            </w:pict>
          </mc:Fallback>
        </mc:AlternateContent>
      </w:r>
      <w:r w:rsidR="00AF18C9">
        <w:rPr>
          <w:lang w:val="pt-BR"/>
        </w:rPr>
        <w:tab/>
      </w:r>
      <w:bookmarkStart w:id="0" w:name="_GoBack"/>
      <w:bookmarkEnd w:id="0"/>
    </w:p>
    <w:sectPr w:rsidR="00AF18C9" w:rsidRPr="00AF18C9" w:rsidSect="00E7454A">
      <w:footerReference w:type="default" r:id="rId9"/>
      <w:pgSz w:w="16839" w:h="11907" w:orient="landscape"/>
      <w:pgMar w:top="1800" w:right="1440" w:bottom="180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99C" w:rsidRDefault="00CC299C" w:rsidP="00AF18C9">
      <w:r>
        <w:separator/>
      </w:r>
    </w:p>
  </w:endnote>
  <w:endnote w:type="continuationSeparator" w:id="0">
    <w:p w:rsidR="00CC299C" w:rsidRDefault="00CC299C" w:rsidP="00AF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C9" w:rsidRDefault="00AF18C9">
    <w:pPr>
      <w:pStyle w:val="Rodap"/>
    </w:pPr>
  </w:p>
  <w:p w:rsidR="00AF18C9" w:rsidRDefault="00AF18C9">
    <w:pPr>
      <w:pStyle w:val="Rodap"/>
    </w:pPr>
  </w:p>
  <w:p w:rsidR="00AF18C9" w:rsidRDefault="00AF18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99C" w:rsidRDefault="00CC299C" w:rsidP="00AF18C9">
      <w:r>
        <w:separator/>
      </w:r>
    </w:p>
  </w:footnote>
  <w:footnote w:type="continuationSeparator" w:id="0">
    <w:p w:rsidR="00CC299C" w:rsidRDefault="00CC299C" w:rsidP="00AF1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4A"/>
    <w:rsid w:val="0016499F"/>
    <w:rsid w:val="00315A94"/>
    <w:rsid w:val="0034141F"/>
    <w:rsid w:val="003902FD"/>
    <w:rsid w:val="00415ACC"/>
    <w:rsid w:val="0043087B"/>
    <w:rsid w:val="00445C08"/>
    <w:rsid w:val="004A68F5"/>
    <w:rsid w:val="00594CB9"/>
    <w:rsid w:val="005A1DA1"/>
    <w:rsid w:val="00605D88"/>
    <w:rsid w:val="0063613F"/>
    <w:rsid w:val="006430EC"/>
    <w:rsid w:val="006E76FE"/>
    <w:rsid w:val="006F2997"/>
    <w:rsid w:val="0096696F"/>
    <w:rsid w:val="00A14C17"/>
    <w:rsid w:val="00A46E04"/>
    <w:rsid w:val="00A575C3"/>
    <w:rsid w:val="00AF18C9"/>
    <w:rsid w:val="00B00CA8"/>
    <w:rsid w:val="00B31B75"/>
    <w:rsid w:val="00BF35F9"/>
    <w:rsid w:val="00C313A0"/>
    <w:rsid w:val="00CC299C"/>
    <w:rsid w:val="00CC76B6"/>
    <w:rsid w:val="00D56358"/>
    <w:rsid w:val="00D94868"/>
    <w:rsid w:val="00E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A8D3D0-FCF0-4DEE-AD84-8FE64FCB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E7454A"/>
    <w:pPr>
      <w:spacing w:line="360" w:lineRule="auto"/>
      <w:jc w:val="center"/>
    </w:pPr>
    <w:rPr>
      <w:rFonts w:ascii="Arial" w:hAnsi="Arial" w:cs="Arial"/>
      <w:b/>
      <w:bCs/>
      <w:color w:val="000000"/>
      <w:kern w:val="28"/>
      <w:lang w:val="pt-BR" w:eastAsia="pt-BR" w:bidi="ar-SA"/>
    </w:rPr>
  </w:style>
  <w:style w:type="character" w:customStyle="1" w:styleId="TtuloChar">
    <w:name w:val="Título Char"/>
    <w:basedOn w:val="Fontepargpadro"/>
    <w:link w:val="Ttulo"/>
    <w:uiPriority w:val="10"/>
    <w:rsid w:val="00E7454A"/>
    <w:rPr>
      <w:rFonts w:ascii="Arial" w:hAnsi="Arial" w:cs="Arial"/>
      <w:b/>
      <w:bCs/>
      <w:color w:val="000000"/>
      <w:kern w:val="28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nhideWhenUsed/>
    <w:rsid w:val="00AF18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F18C9"/>
    <w:rPr>
      <w:sz w:val="24"/>
      <w:szCs w:val="24"/>
      <w:lang w:bidi="pt-BR"/>
    </w:rPr>
  </w:style>
  <w:style w:type="paragraph" w:styleId="Rodap">
    <w:name w:val="footer"/>
    <w:basedOn w:val="Normal"/>
    <w:link w:val="RodapChar"/>
    <w:unhideWhenUsed/>
    <w:rsid w:val="00AF18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F18C9"/>
    <w:rPr>
      <w:sz w:val="24"/>
      <w:szCs w:val="24"/>
      <w:lang w:bidi="pt-BR"/>
    </w:rPr>
  </w:style>
  <w:style w:type="paragraph" w:customStyle="1" w:styleId="Default">
    <w:name w:val="Default"/>
    <w:rsid w:val="006430E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pt-BR"/>
    </w:rPr>
  </w:style>
  <w:style w:type="character" w:styleId="nfase">
    <w:name w:val="Emphasis"/>
    <w:basedOn w:val="Fontepargpadro"/>
    <w:qFormat/>
    <w:rsid w:val="006F29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orte2\AppData\Roaming\Microsoft\Modelos\R&#243;tulos%20para%20CD%20(compat&#237;vel%20com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28AFD7A-66F9-41D3-8AC7-6AAB0A4902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Rótulos para CD (compatível com Avery 5824)</Template>
  <TotalTime>4294967179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Suporte2</dc:creator>
  <cp:keywords/>
  <dc:description/>
  <cp:lastModifiedBy>Aluno</cp:lastModifiedBy>
  <cp:revision>6</cp:revision>
  <dcterms:created xsi:type="dcterms:W3CDTF">2018-09-04T01:33:00Z</dcterms:created>
  <dcterms:modified xsi:type="dcterms:W3CDTF">2019-09-11T22:21:00Z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TC010130011046</vt:lpwstr>
  </property>
</Properties>
</file>