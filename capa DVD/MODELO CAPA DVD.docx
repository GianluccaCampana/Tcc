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13F" w:rsidRDefault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4114800" cy="4114800"/>
                <wp:effectExtent l="19050" t="19050" r="19050" b="19050"/>
                <wp:wrapNone/>
                <wp:docPr id="1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01280E57" id="Oval 2" o:spid="_x0000_s1026" style="position:absolute;margin-left:0;margin-top:10.6pt;width:324pt;height:324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" filled="f" strokecolor="black [3213]" strokeweight="2.25pt">
                <w10:wrap anchorx="margin"/>
              </v:oval>
            </w:pict>
          </mc:Fallback>
        </mc:AlternateContent>
      </w:r>
    </w:p>
    <w:p w:rsidR="00E7454A" w:rsidRDefault="00E7454A">
      <w:pPr>
        <w:rPr>
          <w:lang w:val="pt-BR"/>
        </w:rPr>
      </w:pPr>
    </w:p>
    <w:p w:rsidR="00E7454A" w:rsidRDefault="00FA077B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82389</wp:posOffset>
                </wp:positionV>
                <wp:extent cx="764275" cy="470847"/>
                <wp:effectExtent l="0" t="0" r="0" b="571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470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77B" w:rsidRDefault="00FA077B">
                            <w:r w:rsidRPr="00FA077B">
                              <w:rPr>
                                <w:noProof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572257" cy="363211"/>
                                  <wp:effectExtent l="0" t="0" r="0" b="0"/>
                                  <wp:docPr id="5" name="Imagem 5" descr="C:\Users\costa\Desktop\logo-novo-Z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osta\Desktop\logo-novo-Z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595" cy="41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6.5pt;width:60.2pt;height:37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" fillcolor="white [3201]" stroked="f" strokeweight=".5pt">
                <v:textbox>
                  <w:txbxContent>
                    <w:p w:rsidR="00FA077B" w:rsidRDefault="00FA077B">
                      <w:r w:rsidRPr="00FA077B">
                        <w:rPr>
                          <w:noProof/>
                          <w:lang w:val="pt-BR" w:eastAsia="pt-BR" w:bidi="ar-SA"/>
                        </w:rPr>
                        <w:drawing>
                          <wp:inline distT="0" distB="0" distL="0" distR="0">
                            <wp:extent cx="572257" cy="363211"/>
                            <wp:effectExtent l="0" t="0" r="0" b="0"/>
                            <wp:docPr id="5" name="Imagem 5" descr="C:\Users\costa\Desktop\logo-novo-Z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osta\Desktop\logo-novo-Z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595" cy="416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454A" w:rsidRDefault="00E7454A">
      <w:pPr>
        <w:rPr>
          <w:lang w:val="pt-BR"/>
        </w:rPr>
      </w:pPr>
    </w:p>
    <w:p w:rsidR="00E7454A" w:rsidRDefault="00E7454A">
      <w:pPr>
        <w:rPr>
          <w:lang w:val="pt-BR"/>
        </w:rPr>
      </w:pPr>
    </w:p>
    <w:p w:rsidR="00E7454A" w:rsidRDefault="00FA077B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2825086</wp:posOffset>
                </wp:positionH>
                <wp:positionV relativeFrom="paragraph">
                  <wp:posOffset>89279</wp:posOffset>
                </wp:positionV>
                <wp:extent cx="3241077" cy="463882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77" cy="463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077B" w:rsidRDefault="00FA077B" w:rsidP="00FA077B">
                            <w:pPr>
                              <w:pStyle w:val="Default"/>
                              <w:jc w:val="center"/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7C7635"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  <w:t>CENTRO  ESTADUAL</w:t>
                            </w:r>
                            <w:proofErr w:type="gramEnd"/>
                            <w:r w:rsidRPr="007C7635"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  <w:t xml:space="preserve">  DE  EDUCAÇÃO TECNOLÓGICA  PAULA  SOUZA </w:t>
                            </w:r>
                          </w:p>
                          <w:p w:rsidR="007C7635" w:rsidRPr="007C7635" w:rsidRDefault="007C7635" w:rsidP="00FA077B">
                            <w:pPr>
                              <w:pStyle w:val="Default"/>
                              <w:jc w:val="center"/>
                              <w:rPr>
                                <w:bCs/>
                                <w:spacing w:val="-20"/>
                                <w:sz w:val="16"/>
                                <w:szCs w:val="20"/>
                              </w:rPr>
                            </w:pPr>
                          </w:p>
                          <w:p w:rsidR="00FA077B" w:rsidRPr="00FA077B" w:rsidRDefault="00E376AC" w:rsidP="00FA077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TÉCNICO EM DESENVOLVIMENTO DE SISTEMAS</w:t>
                            </w:r>
                          </w:p>
                          <w:p w:rsidR="00E7454A" w:rsidRDefault="00E7454A" w:rsidP="00E7454A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t> </w:t>
                            </w:r>
                          </w:p>
                          <w:p w:rsidR="0063613F" w:rsidRDefault="0063613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22.45pt;margin-top:7.05pt;width:255.2pt;height:36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" stroked="f">
                <v:textbox>
                  <w:txbxContent>
                    <w:p w:rsidR="00FA077B" w:rsidRDefault="00FA077B" w:rsidP="00FA077B">
                      <w:pPr>
                        <w:pStyle w:val="Default"/>
                        <w:jc w:val="center"/>
                        <w:rPr>
                          <w:bCs/>
                          <w:spacing w:val="-20"/>
                          <w:sz w:val="16"/>
                          <w:szCs w:val="20"/>
                        </w:rPr>
                      </w:pPr>
                      <w:proofErr w:type="gramStart"/>
                      <w:r w:rsidRPr="007C7635">
                        <w:rPr>
                          <w:bCs/>
                          <w:spacing w:val="-20"/>
                          <w:sz w:val="16"/>
                          <w:szCs w:val="20"/>
                        </w:rPr>
                        <w:t>CENTRO  ESTADUAL</w:t>
                      </w:r>
                      <w:proofErr w:type="gramEnd"/>
                      <w:r w:rsidRPr="007C7635">
                        <w:rPr>
                          <w:bCs/>
                          <w:spacing w:val="-20"/>
                          <w:sz w:val="16"/>
                          <w:szCs w:val="20"/>
                        </w:rPr>
                        <w:t xml:space="preserve">  DE  EDUCAÇÃO TECNOLÓGICA  PAULA  SOUZA </w:t>
                      </w:r>
                    </w:p>
                    <w:p w:rsidR="007C7635" w:rsidRPr="007C7635" w:rsidRDefault="007C7635" w:rsidP="00FA077B">
                      <w:pPr>
                        <w:pStyle w:val="Default"/>
                        <w:jc w:val="center"/>
                        <w:rPr>
                          <w:bCs/>
                          <w:spacing w:val="-20"/>
                          <w:sz w:val="16"/>
                          <w:szCs w:val="20"/>
                        </w:rPr>
                      </w:pPr>
                    </w:p>
                    <w:p w:rsidR="00FA077B" w:rsidRPr="00FA077B" w:rsidRDefault="00E376AC" w:rsidP="00FA077B">
                      <w:pPr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TÉCNICO EM DESENVOLVIMENTO DE SISTEMAS</w:t>
                      </w:r>
                    </w:p>
                    <w:p w:rsidR="00E7454A" w:rsidRDefault="00E7454A" w:rsidP="00E7454A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t> </w:t>
                      </w:r>
                    </w:p>
                    <w:p w:rsidR="0063613F" w:rsidRDefault="0063613F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18C9" w:rsidRDefault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  <w:bookmarkStart w:id="0" w:name="_GoBack"/>
      <w:bookmarkEnd w:id="0"/>
    </w:p>
    <w:p w:rsidR="00AF18C9" w:rsidRPr="00AF18C9" w:rsidRDefault="00315A94" w:rsidP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4D33E0" wp14:editId="73CC11AE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371600" cy="1333500"/>
                <wp:effectExtent l="0" t="0" r="19050" b="19050"/>
                <wp:wrapNone/>
                <wp:docPr id="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335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1831DE7B" id="Oval 3" o:spid="_x0000_s1026" style="position:absolute;margin-left:0;margin-top:3.6pt;width:108pt;height:10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" filled="f" strokecolor="black [3213]" strokeweight=".25pt">
                <w10:wrap anchorx="margin"/>
              </v:oval>
            </w:pict>
          </mc:Fallback>
        </mc:AlternateContent>
      </w: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FA077B" w:rsidP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FAD2E" wp14:editId="61D3866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52475" cy="742950"/>
                <wp:effectExtent l="0" t="0" r="28575" b="19050"/>
                <wp:wrapNone/>
                <wp:docPr id="1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7429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6DE0D4BE" id="Oval 3" o:spid="_x0000_s1026" style="position:absolute;margin-left:0;margin-top:.75pt;width:59.25pt;height:5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" filled="f" strokecolor="black [3213]" strokeweight=".25pt">
                <w10:wrap anchorx="margin"/>
              </v:oval>
            </w:pict>
          </mc:Fallback>
        </mc:AlternateContent>
      </w: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FA077B" w:rsidP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796DBA" wp14:editId="0D733F3B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009900" cy="21154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6B89" w:rsidRPr="00D26B89" w:rsidRDefault="00D26B89" w:rsidP="00D26B89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8"/>
                                <w:lang w:val="pt-BR"/>
                              </w:rPr>
                            </w:pPr>
                            <w:r w:rsidRPr="00D26B8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8"/>
                                <w:lang w:val="pt-BR"/>
                              </w:rPr>
                              <w:t>TÍTULO: Subtítulo</w:t>
                            </w:r>
                          </w:p>
                          <w:p w:rsidR="00E7454A" w:rsidRDefault="00E7454A" w:rsidP="00E7454A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t> </w:t>
                            </w:r>
                          </w:p>
                          <w:p w:rsidR="0063613F" w:rsidRDefault="0063613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0796DB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0;margin-top:1.2pt;width:237pt;height:16.6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" filled="f" stroked="f">
                <v:textbox>
                  <w:txbxContent>
                    <w:p w:rsidR="00D26B89" w:rsidRPr="00D26B89" w:rsidRDefault="00D26B89" w:rsidP="00D26B89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8"/>
                          <w:lang w:val="pt-BR"/>
                        </w:rPr>
                      </w:pPr>
                      <w:r w:rsidRPr="00D26B89">
                        <w:rPr>
                          <w:rFonts w:ascii="Arial" w:hAnsi="Arial" w:cs="Arial"/>
                          <w:b/>
                          <w:bCs/>
                          <w:sz w:val="20"/>
                          <w:szCs w:val="28"/>
                          <w:lang w:val="pt-BR"/>
                        </w:rPr>
                        <w:t>TÍTULO: Subtítulo</w:t>
                      </w:r>
                    </w:p>
                    <w:p w:rsidR="00E7454A" w:rsidRDefault="00E7454A" w:rsidP="00E7454A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t> </w:t>
                      </w:r>
                    </w:p>
                    <w:p w:rsidR="0063613F" w:rsidRDefault="0063613F">
                      <w:pP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18C9" w:rsidRPr="00AF18C9" w:rsidRDefault="00FA077B" w:rsidP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3207224</wp:posOffset>
                </wp:positionH>
                <wp:positionV relativeFrom="paragraph">
                  <wp:posOffset>162977</wp:posOffset>
                </wp:positionV>
                <wp:extent cx="2518012" cy="4572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01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77B" w:rsidRPr="00FA077B" w:rsidRDefault="00FA077B" w:rsidP="00FA077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A0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aixa de texto 19" o:spid="_x0000_s1029" type="#_x0000_t202" style="position:absolute;margin-left:252.55pt;margin-top:12.85pt;width:198.2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" fillcolor="white [3201]" stroked="f" strokeweight=".5pt">
                <v:textbox>
                  <w:txbxContent>
                    <w:p w:rsidR="00FA077B" w:rsidRPr="00FA077B" w:rsidRDefault="00FA077B" w:rsidP="00FA077B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A077B">
                        <w:rPr>
                          <w:rFonts w:ascii="Arial" w:hAnsi="Arial" w:cs="Arial"/>
                          <w:sz w:val="16"/>
                          <w:szCs w:val="16"/>
                        </w:rPr>
                        <w:t>NOMES</w:t>
                      </w:r>
                    </w:p>
                  </w:txbxContent>
                </v:textbox>
              </v:shape>
            </w:pict>
          </mc:Fallback>
        </mc:AlternateContent>
      </w: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FA077B" w:rsidP="00AF18C9">
      <w:pPr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46F65" wp14:editId="6F02260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52525" cy="400050"/>
                <wp:effectExtent l="0" t="0" r="0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454A" w:rsidRPr="003902FD" w:rsidRDefault="00FA077B" w:rsidP="00E7454A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bidi="ar-SA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SÃO PAULO</w:t>
                            </w:r>
                          </w:p>
                          <w:p w:rsidR="00E7454A" w:rsidRPr="003902FD" w:rsidRDefault="008C26CF" w:rsidP="00E7454A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  <w:p w:rsidR="00E7454A" w:rsidRDefault="00E7454A" w:rsidP="00E7454A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t> </w:t>
                            </w:r>
                          </w:p>
                          <w:p w:rsidR="00E7454A" w:rsidRDefault="00E7454A" w:rsidP="00E7454A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t> </w:t>
                            </w:r>
                          </w:p>
                          <w:p w:rsidR="00E7454A" w:rsidRDefault="00E7454A" w:rsidP="00E7454A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146F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0;margin-top:.55pt;width:90.75pt;height:31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" filled="f" stroked="f">
                <v:textbox>
                  <w:txbxContent>
                    <w:p w:rsidR="00E7454A" w:rsidRPr="003902FD" w:rsidRDefault="00FA077B" w:rsidP="00E7454A">
                      <w:pPr>
                        <w:widowControl w:val="0"/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SÃO PAULO</w:t>
                      </w:r>
                    </w:p>
                    <w:p w:rsidR="00E7454A" w:rsidRPr="003902FD" w:rsidRDefault="008C26CF" w:rsidP="00E7454A">
                      <w:pPr>
                        <w:widowControl w:val="0"/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2019</w:t>
                      </w:r>
                    </w:p>
                    <w:p w:rsidR="00E7454A" w:rsidRDefault="00E7454A" w:rsidP="00E7454A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t> </w:t>
                      </w:r>
                    </w:p>
                    <w:p w:rsidR="00E7454A" w:rsidRDefault="00E7454A" w:rsidP="00E7454A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t> </w:t>
                      </w:r>
                    </w:p>
                    <w:p w:rsidR="00E7454A" w:rsidRDefault="00E7454A" w:rsidP="00E7454A">
                      <w:pP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Default="00AF18C9" w:rsidP="00AF18C9">
      <w:pPr>
        <w:rPr>
          <w:lang w:val="pt-BR"/>
        </w:rPr>
      </w:pPr>
    </w:p>
    <w:p w:rsidR="00AF18C9" w:rsidRPr="00AF18C9" w:rsidRDefault="00AF18C9" w:rsidP="00AF18C9">
      <w:pPr>
        <w:rPr>
          <w:lang w:val="pt-BR"/>
        </w:rPr>
      </w:pPr>
    </w:p>
    <w:p w:rsidR="00AF18C9" w:rsidRDefault="00AF18C9" w:rsidP="00AF18C9">
      <w:pPr>
        <w:rPr>
          <w:lang w:val="pt-BR"/>
        </w:rPr>
      </w:pPr>
    </w:p>
    <w:p w:rsidR="00E7454A" w:rsidRDefault="00AF18C9" w:rsidP="00AF18C9">
      <w:pPr>
        <w:tabs>
          <w:tab w:val="left" w:pos="8160"/>
        </w:tabs>
        <w:rPr>
          <w:lang w:val="pt-BR"/>
        </w:rPr>
      </w:pPr>
      <w:r>
        <w:rPr>
          <w:lang w:val="pt-BR"/>
        </w:rPr>
        <w:tab/>
      </w:r>
    </w:p>
    <w:sectPr w:rsidR="00E7454A" w:rsidSect="00E7454A">
      <w:footerReference w:type="default" r:id="rId9"/>
      <w:pgSz w:w="16839" w:h="11907" w:orient="landscape"/>
      <w:pgMar w:top="1800" w:right="1440" w:bottom="180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889" w:rsidRDefault="001E0889" w:rsidP="00AF18C9">
      <w:r>
        <w:separator/>
      </w:r>
    </w:p>
  </w:endnote>
  <w:endnote w:type="continuationSeparator" w:id="0">
    <w:p w:rsidR="001E0889" w:rsidRDefault="001E0889" w:rsidP="00AF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C9" w:rsidRDefault="00AF18C9">
    <w:pPr>
      <w:pStyle w:val="Rodap"/>
    </w:pPr>
  </w:p>
  <w:p w:rsidR="00AF18C9" w:rsidRDefault="00AF18C9">
    <w:pPr>
      <w:pStyle w:val="Rodap"/>
    </w:pPr>
  </w:p>
  <w:p w:rsidR="00AF18C9" w:rsidRDefault="00AF18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889" w:rsidRDefault="001E0889" w:rsidP="00AF18C9">
      <w:r>
        <w:separator/>
      </w:r>
    </w:p>
  </w:footnote>
  <w:footnote w:type="continuationSeparator" w:id="0">
    <w:p w:rsidR="001E0889" w:rsidRDefault="001E0889" w:rsidP="00AF1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4A"/>
    <w:rsid w:val="001E0889"/>
    <w:rsid w:val="00312238"/>
    <w:rsid w:val="00315A94"/>
    <w:rsid w:val="0034141F"/>
    <w:rsid w:val="003902FD"/>
    <w:rsid w:val="00415ACC"/>
    <w:rsid w:val="00445C08"/>
    <w:rsid w:val="005A1DA1"/>
    <w:rsid w:val="0063613F"/>
    <w:rsid w:val="0063791B"/>
    <w:rsid w:val="00656C79"/>
    <w:rsid w:val="007C7635"/>
    <w:rsid w:val="008C26CF"/>
    <w:rsid w:val="0096696F"/>
    <w:rsid w:val="00A14C17"/>
    <w:rsid w:val="00A575C3"/>
    <w:rsid w:val="00AF18C9"/>
    <w:rsid w:val="00B00CA8"/>
    <w:rsid w:val="00C313A0"/>
    <w:rsid w:val="00D26B89"/>
    <w:rsid w:val="00D56358"/>
    <w:rsid w:val="00D94868"/>
    <w:rsid w:val="00E376AC"/>
    <w:rsid w:val="00E7454A"/>
    <w:rsid w:val="00F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A8D3D0-FCF0-4DEE-AD84-8FE64FCB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E7454A"/>
    <w:pPr>
      <w:spacing w:line="360" w:lineRule="auto"/>
      <w:jc w:val="center"/>
    </w:pPr>
    <w:rPr>
      <w:rFonts w:ascii="Arial" w:hAnsi="Arial" w:cs="Arial"/>
      <w:b/>
      <w:bCs/>
      <w:color w:val="000000"/>
      <w:kern w:val="28"/>
      <w:lang w:val="pt-BR" w:eastAsia="pt-BR" w:bidi="ar-SA"/>
    </w:rPr>
  </w:style>
  <w:style w:type="character" w:customStyle="1" w:styleId="TtuloChar">
    <w:name w:val="Título Char"/>
    <w:basedOn w:val="Fontepargpadro"/>
    <w:link w:val="Ttulo"/>
    <w:uiPriority w:val="10"/>
    <w:rsid w:val="00E7454A"/>
    <w:rPr>
      <w:rFonts w:ascii="Arial" w:hAnsi="Arial" w:cs="Arial"/>
      <w:b/>
      <w:bCs/>
      <w:color w:val="000000"/>
      <w:kern w:val="28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nhideWhenUsed/>
    <w:rsid w:val="00AF18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F18C9"/>
    <w:rPr>
      <w:sz w:val="24"/>
      <w:szCs w:val="24"/>
      <w:lang w:bidi="pt-BR"/>
    </w:rPr>
  </w:style>
  <w:style w:type="paragraph" w:styleId="Rodap">
    <w:name w:val="footer"/>
    <w:basedOn w:val="Normal"/>
    <w:link w:val="RodapChar"/>
    <w:unhideWhenUsed/>
    <w:rsid w:val="00AF18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F18C9"/>
    <w:rPr>
      <w:sz w:val="24"/>
      <w:szCs w:val="24"/>
      <w:lang w:bidi="pt-BR"/>
    </w:rPr>
  </w:style>
  <w:style w:type="paragraph" w:customStyle="1" w:styleId="Default">
    <w:name w:val="Default"/>
    <w:rsid w:val="00FA077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orte2\AppData\Roaming\Microsoft\Modelos\R&#243;tulos%20para%20CD%20(compat&#237;vel%20com%20Avery%2058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28AFD7A-66F9-41D3-8AC7-6AAB0A4902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Rótulos para CD (compatível com Avery 5824)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Suporte2</dc:creator>
  <cp:keywords/>
  <dc:description/>
  <cp:lastModifiedBy>Aluno</cp:lastModifiedBy>
  <cp:revision>7</cp:revision>
  <dcterms:created xsi:type="dcterms:W3CDTF">2018-09-04T01:44:00Z</dcterms:created>
  <dcterms:modified xsi:type="dcterms:W3CDTF">2019-09-11T22:21:00Z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TC010130011046</vt:lpwstr>
  </property>
</Properties>
</file>